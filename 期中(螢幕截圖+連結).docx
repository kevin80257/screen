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889" w:rsidRPr="007076B3" w:rsidRDefault="008E3889" w:rsidP="007076B3">
      <w:pPr>
        <w:rPr>
          <w:sz w:val="48"/>
          <w:szCs w:val="48"/>
        </w:rPr>
      </w:pPr>
      <w:r w:rsidRPr="007076B3">
        <w:rPr>
          <w:rFonts w:hint="eastAsia"/>
          <w:sz w:val="48"/>
          <w:szCs w:val="48"/>
        </w:rPr>
        <w:t>資傳二</w:t>
      </w:r>
      <w:r w:rsidRPr="007076B3">
        <w:rPr>
          <w:rFonts w:hint="eastAsia"/>
          <w:sz w:val="48"/>
          <w:szCs w:val="48"/>
        </w:rPr>
        <w:t xml:space="preserve">A  410403636 </w:t>
      </w:r>
      <w:r w:rsidRPr="007076B3">
        <w:rPr>
          <w:rFonts w:hint="eastAsia"/>
          <w:sz w:val="48"/>
          <w:szCs w:val="48"/>
        </w:rPr>
        <w:t>蔡凱翔</w:t>
      </w:r>
    </w:p>
    <w:p w:rsidR="00D93B88" w:rsidRDefault="00D93B88" w:rsidP="00D93B88"/>
    <w:p w:rsidR="00D93B88" w:rsidRDefault="00D93B88" w:rsidP="00D93B88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連結</w:t>
      </w:r>
      <w:r>
        <w:rPr>
          <w:rFonts w:hint="eastAsia"/>
        </w:rPr>
        <w:t>:</w:t>
      </w:r>
      <w:r w:rsidR="008E3889">
        <w:rPr>
          <w:rFonts w:hint="eastAsia"/>
        </w:rPr>
        <w:t xml:space="preserve">    </w:t>
      </w:r>
      <w:r w:rsidR="008E3889" w:rsidRPr="008E3889">
        <w:t>https://github.com/kevin80257</w:t>
      </w:r>
    </w:p>
    <w:p w:rsidR="0010429D" w:rsidRPr="00D93B88" w:rsidRDefault="00414035" w:rsidP="009206B6">
      <w:proofErr w:type="spellStart"/>
      <w:r>
        <w:t>Y</w:t>
      </w:r>
      <w:r>
        <w:rPr>
          <w:rFonts w:hint="eastAsia"/>
        </w:rPr>
        <w:t>outube</w:t>
      </w:r>
      <w:proofErr w:type="spellEnd"/>
      <w:r>
        <w:rPr>
          <w:rFonts w:hint="eastAsia"/>
        </w:rPr>
        <w:t>:</w:t>
      </w:r>
      <w:r>
        <w:t xml:space="preserve">  </w:t>
      </w:r>
      <w:r w:rsidR="00F72910" w:rsidRPr="00F72910">
        <w:t>https://www.youtube.com/channel/UCqBl7IED2xqTKXf06QE_1nw</w:t>
      </w:r>
    </w:p>
    <w:p w:rsidR="009C6CE1" w:rsidRDefault="009C6CE1" w:rsidP="009C6CE1">
      <w:pPr>
        <w:pStyle w:val="a3"/>
        <w:ind w:leftChars="0"/>
      </w:pPr>
    </w:p>
    <w:p w:rsidR="009C6CE1" w:rsidRDefault="009C6CE1" w:rsidP="009C6CE1">
      <w:pPr>
        <w:pStyle w:val="a3"/>
        <w:ind w:leftChars="0"/>
      </w:pPr>
    </w:p>
    <w:p w:rsidR="007076B3" w:rsidRDefault="009206B6" w:rsidP="007076B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建立地形，有高山，有高原（平的高地）高原的邊是平滑的。</w:t>
      </w:r>
      <w:r w:rsidR="00AB22A1">
        <w:rPr>
          <w:rFonts w:hint="eastAsia"/>
        </w:rPr>
        <w:t>先建造一個</w:t>
      </w:r>
      <w:r w:rsidR="00AB22A1">
        <w:rPr>
          <w:rFonts w:hint="eastAsia"/>
        </w:rPr>
        <w:t>Terrain</w:t>
      </w:r>
      <w:r w:rsidR="00AB22A1">
        <w:rPr>
          <w:rFonts w:hint="eastAsia"/>
        </w:rPr>
        <w:t>拉出山與高原</w:t>
      </w:r>
      <w:r w:rsidR="00964A66">
        <w:rPr>
          <w:rFonts w:hint="eastAsia"/>
        </w:rPr>
        <w:t>的輪廓。</w:t>
      </w:r>
    </w:p>
    <w:p w:rsidR="007076B3" w:rsidRDefault="007076B3" w:rsidP="007076B3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434205" cy="2133600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434" cy="21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B3" w:rsidRDefault="007076B3" w:rsidP="007076B3">
      <w:pPr>
        <w:pStyle w:val="a3"/>
        <w:ind w:leftChars="0"/>
        <w:rPr>
          <w:rFonts w:hint="eastAsia"/>
        </w:rPr>
      </w:pPr>
      <w:r w:rsidRPr="007076B3">
        <w:t>https://www.youtube.com/watch?v=nLIShof38hI</w:t>
      </w:r>
    </w:p>
    <w:p w:rsidR="007076B3" w:rsidRDefault="007076B3" w:rsidP="007076B3">
      <w:pPr>
        <w:pStyle w:val="a3"/>
        <w:ind w:leftChars="0"/>
      </w:pPr>
    </w:p>
    <w:p w:rsidR="0016081B" w:rsidRDefault="0016081B" w:rsidP="007076B3">
      <w:pPr>
        <w:pStyle w:val="a3"/>
        <w:ind w:leftChars="0"/>
        <w:rPr>
          <w:rFonts w:hint="eastAsia"/>
        </w:rPr>
      </w:pPr>
    </w:p>
    <w:p w:rsidR="00AB22A1" w:rsidRDefault="006468D4" w:rsidP="00AB22A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再從</w:t>
      </w:r>
      <w:r>
        <w:rPr>
          <w:rFonts w:hint="eastAsia"/>
        </w:rPr>
        <w:t>edit texture</w:t>
      </w:r>
      <w:r>
        <w:rPr>
          <w:rFonts w:hint="eastAsia"/>
        </w:rPr>
        <w:t>匯入材質</w:t>
      </w:r>
      <w:r w:rsidR="00964A66">
        <w:rPr>
          <w:rFonts w:hint="eastAsia"/>
        </w:rPr>
        <w:t>，</w:t>
      </w:r>
      <w:r w:rsidR="00964A66">
        <w:rPr>
          <w:rFonts w:hint="eastAsia"/>
          <w:lang w:eastAsia="zh-HK"/>
        </w:rPr>
        <w:t>至少包括草地與道路的兩種材質</w:t>
      </w:r>
    </w:p>
    <w:p w:rsidR="007076B3" w:rsidRDefault="007076B3" w:rsidP="007076B3">
      <w:pPr>
        <w:pStyle w:val="a3"/>
        <w:ind w:leftChars="0"/>
      </w:pPr>
      <w:r>
        <w:rPr>
          <w:noProof/>
        </w:rPr>
        <w:drawing>
          <wp:inline distT="0" distB="0" distL="0" distR="0">
            <wp:extent cx="4348728" cy="20345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412" cy="20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B3" w:rsidRDefault="007076B3" w:rsidP="007076B3">
      <w:pPr>
        <w:pStyle w:val="a3"/>
        <w:ind w:leftChars="0"/>
        <w:rPr>
          <w:rFonts w:hint="eastAsia"/>
        </w:rPr>
      </w:pPr>
      <w:r w:rsidRPr="007076B3">
        <w:t>https://www.youtube.com/watch?v=nLIShof38hI</w:t>
      </w: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</w:pPr>
    </w:p>
    <w:p w:rsidR="007076B3" w:rsidRDefault="007076B3" w:rsidP="007076B3">
      <w:pPr>
        <w:pStyle w:val="a3"/>
        <w:ind w:leftChars="0"/>
        <w:rPr>
          <w:rFonts w:hint="eastAsia"/>
        </w:rPr>
      </w:pPr>
    </w:p>
    <w:p w:rsidR="001101EC" w:rsidRDefault="001101EC" w:rsidP="001101E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湖泊旁有樹有草。</w:t>
      </w:r>
      <w:r w:rsidR="00DA2E5D">
        <w:rPr>
          <w:rFonts w:hint="eastAsia"/>
        </w:rPr>
        <w:t>在</w:t>
      </w:r>
      <w:r w:rsidR="00DA2E5D">
        <w:rPr>
          <w:rFonts w:hint="eastAsia"/>
        </w:rPr>
        <w:t>Terrain</w:t>
      </w:r>
      <w:r w:rsidR="00DA2E5D">
        <w:rPr>
          <w:rFonts w:hint="eastAsia"/>
        </w:rPr>
        <w:t>上建立樹木與草地</w:t>
      </w:r>
    </w:p>
    <w:p w:rsidR="007076B3" w:rsidRDefault="007076B3" w:rsidP="007076B3">
      <w:pPr>
        <w:pStyle w:val="a3"/>
        <w:ind w:leftChars="0"/>
      </w:pPr>
    </w:p>
    <w:p w:rsidR="0016081B" w:rsidRDefault="0016081B" w:rsidP="007076B3">
      <w:pPr>
        <w:pStyle w:val="a3"/>
        <w:ind w:left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B3" w:rsidRDefault="0016081B" w:rsidP="007076B3">
      <w:pPr>
        <w:pStyle w:val="a3"/>
        <w:ind w:leftChars="0"/>
      </w:pPr>
      <w:hyperlink r:id="rId12" w:history="1">
        <w:r w:rsidRPr="006C579D">
          <w:rPr>
            <w:rStyle w:val="aa"/>
          </w:rPr>
          <w:t>https://www.youtube.com/watch?v=nLIShof38hI</w:t>
        </w:r>
      </w:hyperlink>
    </w:p>
    <w:p w:rsidR="0016081B" w:rsidRDefault="0016081B" w:rsidP="007076B3">
      <w:pPr>
        <w:pStyle w:val="a3"/>
        <w:ind w:leftChars="0"/>
      </w:pPr>
    </w:p>
    <w:p w:rsidR="0016081B" w:rsidRDefault="0016081B" w:rsidP="007076B3">
      <w:pPr>
        <w:pStyle w:val="a3"/>
        <w:ind w:leftChars="0"/>
      </w:pPr>
    </w:p>
    <w:p w:rsidR="0016081B" w:rsidRDefault="0016081B" w:rsidP="007076B3">
      <w:pPr>
        <w:pStyle w:val="a3"/>
        <w:ind w:leftChars="0"/>
        <w:rPr>
          <w:rFonts w:hint="eastAsia"/>
        </w:rPr>
      </w:pPr>
    </w:p>
    <w:p w:rsidR="009404A6" w:rsidRDefault="009404A6" w:rsidP="009404A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在高原上有一高山湖泊。</w:t>
      </w:r>
      <w:r w:rsidR="00DA2E5D">
        <w:rPr>
          <w:rFonts w:hint="eastAsia"/>
        </w:rPr>
        <w:t>在高原上的樹旁邊建立湖泊</w:t>
      </w:r>
    </w:p>
    <w:p w:rsidR="0016081B" w:rsidRDefault="0016081B" w:rsidP="0016081B"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55325208" wp14:editId="0681DF71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B" w:rsidRDefault="0016081B" w:rsidP="0016081B">
      <w:pPr>
        <w:pStyle w:val="a3"/>
        <w:ind w:leftChars="0"/>
      </w:pPr>
      <w:hyperlink r:id="rId14" w:history="1">
        <w:r w:rsidRPr="006C579D">
          <w:rPr>
            <w:rStyle w:val="aa"/>
          </w:rPr>
          <w:t>https://www.youtube.com/watch?v=nLIShof38hI</w:t>
        </w:r>
      </w:hyperlink>
    </w:p>
    <w:p w:rsidR="0016081B" w:rsidRDefault="0016081B" w:rsidP="0016081B">
      <w:pPr>
        <w:pStyle w:val="a3"/>
        <w:ind w:leftChars="0"/>
      </w:pPr>
    </w:p>
    <w:p w:rsidR="0016081B" w:rsidRDefault="0016081B" w:rsidP="0016081B">
      <w:pPr>
        <w:pStyle w:val="a3"/>
        <w:ind w:leftChars="0"/>
      </w:pPr>
    </w:p>
    <w:p w:rsidR="0016081B" w:rsidRDefault="0016081B" w:rsidP="0016081B">
      <w:pPr>
        <w:pStyle w:val="a3"/>
        <w:ind w:leftChars="0"/>
        <w:rPr>
          <w:rFonts w:hint="eastAsia"/>
        </w:rPr>
      </w:pPr>
    </w:p>
    <w:p w:rsidR="001101EC" w:rsidRDefault="001101EC" w:rsidP="001101E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其中一顆樹已死只剩下枯枝（沒有葉子）。</w:t>
      </w:r>
      <w:r w:rsidR="00F31F64">
        <w:rPr>
          <w:rFonts w:hint="eastAsia"/>
        </w:rPr>
        <w:t>(</w:t>
      </w:r>
      <w:r w:rsidR="00DA2E5D">
        <w:rPr>
          <w:rFonts w:hint="eastAsia"/>
        </w:rPr>
        <w:t>建立一棵樹幹</w:t>
      </w:r>
      <w:r w:rsidR="00F31F64">
        <w:rPr>
          <w:rFonts w:hint="eastAsia"/>
        </w:rPr>
        <w:t>)</w:t>
      </w:r>
    </w:p>
    <w:p w:rsidR="0016081B" w:rsidRDefault="0016081B" w:rsidP="0016081B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1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B" w:rsidRDefault="0016081B" w:rsidP="0016081B">
      <w:hyperlink r:id="rId16" w:history="1">
        <w:r w:rsidRPr="006C579D">
          <w:rPr>
            <w:rStyle w:val="aa"/>
          </w:rPr>
          <w:t>https://www.youtube.com/watch?v=pBLemREFPaQ</w:t>
        </w:r>
      </w:hyperlink>
    </w:p>
    <w:p w:rsidR="0016081B" w:rsidRDefault="0016081B" w:rsidP="0016081B">
      <w:pPr>
        <w:rPr>
          <w:rFonts w:hint="eastAsia"/>
        </w:rPr>
      </w:pPr>
    </w:p>
    <w:p w:rsidR="009C6CE1" w:rsidRDefault="009C6CE1" w:rsidP="009206B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湖旁有三粒轉動的方塊。</w:t>
      </w:r>
      <w:r w:rsidR="00DA2E5D">
        <w:rPr>
          <w:rFonts w:hint="eastAsia"/>
        </w:rPr>
        <w:t>在湖旁建立</w:t>
      </w:r>
      <w:r w:rsidR="00DA2E5D">
        <w:rPr>
          <w:rFonts w:hint="eastAsia"/>
        </w:rPr>
        <w:t>3</w:t>
      </w:r>
      <w:r w:rsidR="00DA2E5D">
        <w:rPr>
          <w:rFonts w:hint="eastAsia"/>
        </w:rPr>
        <w:t>個</w:t>
      </w:r>
      <w:r w:rsidR="00DA2E5D">
        <w:rPr>
          <w:rFonts w:hint="eastAsia"/>
        </w:rPr>
        <w:t>cube</w:t>
      </w:r>
      <w:r w:rsidR="00DA2E5D">
        <w:rPr>
          <w:rFonts w:hint="eastAsia"/>
        </w:rPr>
        <w:t>並設定動作轉動</w:t>
      </w:r>
    </w:p>
    <w:p w:rsidR="0016081B" w:rsidRDefault="0016081B" w:rsidP="0016081B"/>
    <w:p w:rsidR="0016081B" w:rsidRDefault="0016081B" w:rsidP="0016081B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1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B" w:rsidRDefault="0016081B" w:rsidP="0016081B">
      <w:hyperlink r:id="rId18" w:history="1">
        <w:r w:rsidRPr="006C579D">
          <w:rPr>
            <w:rStyle w:val="aa"/>
          </w:rPr>
          <w:t>https://www.youtube.com/watch?v=pBLemREFPaQ</w:t>
        </w:r>
      </w:hyperlink>
    </w:p>
    <w:p w:rsidR="0016081B" w:rsidRDefault="0016081B" w:rsidP="0016081B"/>
    <w:p w:rsidR="0016081B" w:rsidRDefault="0016081B" w:rsidP="0016081B"/>
    <w:p w:rsidR="0016081B" w:rsidRDefault="0016081B" w:rsidP="0016081B"/>
    <w:p w:rsidR="0016081B" w:rsidRDefault="0016081B" w:rsidP="0016081B"/>
    <w:p w:rsidR="0016081B" w:rsidRPr="0016081B" w:rsidRDefault="0016081B" w:rsidP="0016081B">
      <w:pPr>
        <w:rPr>
          <w:rFonts w:hint="eastAsia"/>
        </w:rPr>
      </w:pPr>
    </w:p>
    <w:p w:rsidR="00964A66" w:rsidRDefault="00FF4596" w:rsidP="00FF45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主角是一顆球可依方向鍵移動。</w:t>
      </w:r>
    </w:p>
    <w:p w:rsidR="0016081B" w:rsidRDefault="0016081B" w:rsidP="0016081B">
      <w:pPr>
        <w:pStyle w:val="a3"/>
        <w:ind w:leftChars="0"/>
      </w:pPr>
      <w:r>
        <w:rPr>
          <w:noProof/>
        </w:rPr>
        <w:drawing>
          <wp:inline distT="0" distB="0" distL="0" distR="0">
            <wp:extent cx="4890421" cy="2308860"/>
            <wp:effectExtent l="0" t="0" r="571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167" cy="23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B" w:rsidRDefault="0016081B" w:rsidP="0016081B">
      <w:pPr>
        <w:pStyle w:val="a3"/>
        <w:ind w:leftChars="0"/>
      </w:pPr>
      <w:hyperlink r:id="rId20" w:history="1">
        <w:r w:rsidRPr="006C579D">
          <w:rPr>
            <w:rStyle w:val="aa"/>
          </w:rPr>
          <w:t>https://www.youtube.com/watch?v=zMzuK09RQOo</w:t>
        </w:r>
      </w:hyperlink>
    </w:p>
    <w:p w:rsidR="0016081B" w:rsidRDefault="0016081B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  <w:rPr>
          <w:rFonts w:hint="eastAsia"/>
        </w:rPr>
      </w:pPr>
    </w:p>
    <w:p w:rsidR="00FF4596" w:rsidRDefault="00FB5053" w:rsidP="00FF45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攝影機</w:t>
      </w:r>
      <w:r w:rsidR="00964A66">
        <w:rPr>
          <w:rFonts w:hint="eastAsia"/>
          <w:lang w:eastAsia="zh-HK"/>
        </w:rPr>
        <w:t>會跟著球移動</w:t>
      </w:r>
      <w:r w:rsidR="00964A66">
        <w:rPr>
          <w:rFonts w:hint="eastAsia"/>
        </w:rPr>
        <w:t>。</w:t>
      </w:r>
    </w:p>
    <w:p w:rsidR="0016081B" w:rsidRDefault="0016081B" w:rsidP="0016081B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894638" cy="2278380"/>
            <wp:effectExtent l="0" t="0" r="127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183" cy="22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B" w:rsidRDefault="00E408D3" w:rsidP="0016081B">
      <w:pPr>
        <w:pStyle w:val="a3"/>
        <w:ind w:leftChars="0"/>
      </w:pPr>
      <w:hyperlink r:id="rId22" w:history="1">
        <w:r w:rsidRPr="006C579D">
          <w:rPr>
            <w:rStyle w:val="aa"/>
          </w:rPr>
          <w:t>https://www.youtube.com/watch?v=zMzuK09RQOo</w:t>
        </w:r>
      </w:hyperlink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</w:pPr>
    </w:p>
    <w:p w:rsidR="00E408D3" w:rsidRDefault="00E408D3" w:rsidP="0016081B">
      <w:pPr>
        <w:pStyle w:val="a3"/>
        <w:ind w:leftChars="0"/>
        <w:rPr>
          <w:rFonts w:hint="eastAsia"/>
        </w:rPr>
      </w:pPr>
    </w:p>
    <w:p w:rsidR="005072BA" w:rsidRDefault="005072BA" w:rsidP="005072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當球碰到方塊時，方塊會消失。</w:t>
      </w:r>
    </w:p>
    <w:p w:rsidR="00E408D3" w:rsidRDefault="00E408D3" w:rsidP="00E408D3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>
            <wp:extent cx="5195453" cy="2461260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24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D3" w:rsidRDefault="00E408D3" w:rsidP="00E408D3">
      <w:hyperlink r:id="rId24" w:history="1">
        <w:r w:rsidRPr="006C579D">
          <w:rPr>
            <w:rStyle w:val="aa"/>
          </w:rPr>
          <w:t>https://www.youtube.com/watch?v=fE_4DB3ZZcs</w:t>
        </w:r>
      </w:hyperlink>
    </w:p>
    <w:p w:rsidR="00E408D3" w:rsidRDefault="00E408D3" w:rsidP="00E408D3">
      <w:pPr>
        <w:rPr>
          <w:rFonts w:hint="eastAsia"/>
        </w:rPr>
      </w:pPr>
    </w:p>
    <w:p w:rsidR="00E408D3" w:rsidRDefault="00E408D3" w:rsidP="00E408D3">
      <w:pPr>
        <w:rPr>
          <w:rFonts w:hint="eastAsia"/>
        </w:rPr>
      </w:pPr>
    </w:p>
    <w:p w:rsidR="00D93B88" w:rsidRDefault="00D93B88" w:rsidP="005072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收集三顆球後出現</w:t>
      </w:r>
      <w:r>
        <w:t>”</w:t>
      </w:r>
      <w:r>
        <w:rPr>
          <w:rFonts w:hint="eastAsia"/>
        </w:rPr>
        <w:t>勝利</w:t>
      </w:r>
      <w:r>
        <w:t xml:space="preserve">” </w:t>
      </w:r>
      <w:r>
        <w:rPr>
          <w:rFonts w:hint="eastAsia"/>
        </w:rPr>
        <w:t>字眼</w:t>
      </w:r>
    </w:p>
    <w:p w:rsidR="00E408D3" w:rsidRDefault="00E408D3" w:rsidP="00E408D3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942911" cy="22936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37" cy="22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D3" w:rsidRDefault="00E408D3" w:rsidP="00E408D3">
      <w:pPr>
        <w:pStyle w:val="a3"/>
        <w:ind w:leftChars="0"/>
      </w:pPr>
      <w:hyperlink r:id="rId26" w:history="1">
        <w:r w:rsidRPr="006C579D">
          <w:rPr>
            <w:rStyle w:val="aa"/>
          </w:rPr>
          <w:t>https://www.youtube.com/watch?v=07D6pC5rk_k</w:t>
        </w:r>
      </w:hyperlink>
    </w:p>
    <w:p w:rsidR="00E408D3" w:rsidRDefault="00E408D3" w:rsidP="00E408D3">
      <w:pPr>
        <w:pStyle w:val="a3"/>
        <w:ind w:leftChars="0"/>
      </w:pPr>
    </w:p>
    <w:p w:rsidR="00E408D3" w:rsidRDefault="00E408D3" w:rsidP="00E408D3">
      <w:pPr>
        <w:pStyle w:val="a3"/>
        <w:ind w:leftChars="0"/>
        <w:rPr>
          <w:rFonts w:hint="eastAsia"/>
        </w:rPr>
      </w:pPr>
      <w:bookmarkStart w:id="0" w:name="_GoBack"/>
      <w:bookmarkEnd w:id="0"/>
    </w:p>
    <w:sectPr w:rsidR="00E408D3" w:rsidSect="00861320">
      <w:headerReference w:type="default" r:id="rId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6A99" w:rsidRDefault="001F6A99" w:rsidP="009C6CE1">
      <w:r>
        <w:separator/>
      </w:r>
    </w:p>
  </w:endnote>
  <w:endnote w:type="continuationSeparator" w:id="0">
    <w:p w:rsidR="001F6A99" w:rsidRDefault="001F6A99" w:rsidP="009C6C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6A99" w:rsidRDefault="001F6A99" w:rsidP="009C6CE1">
      <w:r>
        <w:separator/>
      </w:r>
    </w:p>
  </w:footnote>
  <w:footnote w:type="continuationSeparator" w:id="0">
    <w:p w:rsidR="001F6A99" w:rsidRDefault="001F6A99" w:rsidP="009C6C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6CE1" w:rsidRDefault="009C6CE1">
    <w:pPr>
      <w:pStyle w:val="a4"/>
    </w:pPr>
    <w:r>
      <w:rPr>
        <w:rFonts w:hint="eastAsia"/>
      </w:rPr>
      <w:t>３Ｄ遊戲設計　　　　　　　　　　　　　　　系所：　　　　姓名：　　　　　　學號：</w:t>
    </w:r>
  </w:p>
  <w:p w:rsidR="009C6CE1" w:rsidRDefault="009C6CE1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6719D3"/>
    <w:multiLevelType w:val="hybridMultilevel"/>
    <w:tmpl w:val="DCB239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C2E0816"/>
    <w:multiLevelType w:val="hybridMultilevel"/>
    <w:tmpl w:val="BAB8D0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6B6"/>
    <w:rsid w:val="000B5180"/>
    <w:rsid w:val="0010429D"/>
    <w:rsid w:val="001101EC"/>
    <w:rsid w:val="0016081B"/>
    <w:rsid w:val="001F6A99"/>
    <w:rsid w:val="00251B84"/>
    <w:rsid w:val="00260846"/>
    <w:rsid w:val="003229EC"/>
    <w:rsid w:val="00397D2F"/>
    <w:rsid w:val="00414035"/>
    <w:rsid w:val="00481A78"/>
    <w:rsid w:val="004B1311"/>
    <w:rsid w:val="005072BA"/>
    <w:rsid w:val="0056562E"/>
    <w:rsid w:val="005C747B"/>
    <w:rsid w:val="006468D4"/>
    <w:rsid w:val="006D5886"/>
    <w:rsid w:val="007076B3"/>
    <w:rsid w:val="00795F3F"/>
    <w:rsid w:val="007E0731"/>
    <w:rsid w:val="00861320"/>
    <w:rsid w:val="00887933"/>
    <w:rsid w:val="00894ED8"/>
    <w:rsid w:val="008C3587"/>
    <w:rsid w:val="008E3889"/>
    <w:rsid w:val="009206B6"/>
    <w:rsid w:val="009404A6"/>
    <w:rsid w:val="00951555"/>
    <w:rsid w:val="00964A66"/>
    <w:rsid w:val="009C6CE1"/>
    <w:rsid w:val="00A02AEB"/>
    <w:rsid w:val="00AB22A1"/>
    <w:rsid w:val="00AB7884"/>
    <w:rsid w:val="00B9636B"/>
    <w:rsid w:val="00C610AA"/>
    <w:rsid w:val="00C67A90"/>
    <w:rsid w:val="00CA6962"/>
    <w:rsid w:val="00CF051A"/>
    <w:rsid w:val="00D37373"/>
    <w:rsid w:val="00D93B88"/>
    <w:rsid w:val="00DA2E5D"/>
    <w:rsid w:val="00DD7773"/>
    <w:rsid w:val="00E408D3"/>
    <w:rsid w:val="00E73172"/>
    <w:rsid w:val="00EC551C"/>
    <w:rsid w:val="00ED490B"/>
    <w:rsid w:val="00F31F64"/>
    <w:rsid w:val="00F62AD1"/>
    <w:rsid w:val="00F72910"/>
    <w:rsid w:val="00FA7E87"/>
    <w:rsid w:val="00FB5053"/>
    <w:rsid w:val="00FD280F"/>
    <w:rsid w:val="00FE104D"/>
    <w:rsid w:val="00FF4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941E99"/>
  <w15:docId w15:val="{6A6E3FC3-0364-4323-9291-33F6528D0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86132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6B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C6C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C6CE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C6C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C6CE1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9C6CE1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9C6CE1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16081B"/>
    <w:rPr>
      <w:color w:val="0000FF" w:themeColor="hyperlink"/>
      <w:u w:val="single"/>
    </w:rPr>
  </w:style>
  <w:style w:type="character" w:styleId="ab">
    <w:name w:val="Mention"/>
    <w:basedOn w:val="a0"/>
    <w:uiPriority w:val="99"/>
    <w:semiHidden/>
    <w:unhideWhenUsed/>
    <w:rsid w:val="0016081B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www.youtube.com/watch?v=pBLemREFPaQ" TargetMode="External"/><Relationship Id="rId26" Type="http://schemas.openxmlformats.org/officeDocument/2006/relationships/hyperlink" Target="https://www.youtube.com/watch?v=07D6pC5rk_k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s://www.youtube.com/watch?v=nLIShof38h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hyperlink" Target="https://www.youtube.com/watch?v=pBLemREFPaQ" TargetMode="External"/><Relationship Id="rId20" Type="http://schemas.openxmlformats.org/officeDocument/2006/relationships/hyperlink" Target="https://www.youtube.com/watch?v=zMzuK09RQOo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E_4DB3ZZc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youtube.com/watch?v=nLIShof38hI" TargetMode="External"/><Relationship Id="rId22" Type="http://schemas.openxmlformats.org/officeDocument/2006/relationships/hyperlink" Target="https://www.youtube.com/watch?v=zMzuK09RQOo" TargetMode="External"/><Relationship Id="rId27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mes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AAEAAAD/////AQAAAAAAAAAMAgAAAEBrZWFnbzA0MDMsIFZlcnNpb249MS4wLjAuMCwgQ3VsdHVyZT1uZXV0cmFsLCBQdWJsaWNLZXlUb2tlbj1udWxsBwEAAAAAAQAAAAAAAAAEIENoZW00V29yZC5Db3JlLkNvbnRyb2xQcm9wZXJ0aWVzAgAAAAs=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AF80FA-5515-4202-B63F-75012108A13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98938191-59D6-4647-A13D-B3E3BEBBC6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0</TotalTime>
  <Pages>5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vaio</dc:creator>
  <cp:lastModifiedBy>SUPER</cp:lastModifiedBy>
  <cp:revision>2</cp:revision>
  <dcterms:created xsi:type="dcterms:W3CDTF">2017-04-21T05:26:00Z</dcterms:created>
  <dcterms:modified xsi:type="dcterms:W3CDTF">2017-04-21T05:26:00Z</dcterms:modified>
</cp:coreProperties>
</file>